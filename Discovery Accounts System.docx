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E1" w:rsidRDefault="009175E1">
      <w:pPr>
        <w:pStyle w:val="Title"/>
        <w:rPr>
          <w:color w:val="auto"/>
        </w:rPr>
      </w:pPr>
    </w:p>
    <w:p w:rsidR="009175E1" w:rsidRDefault="009175E1">
      <w:pPr>
        <w:pStyle w:val="Title"/>
        <w:rPr>
          <w:color w:val="auto"/>
        </w:rPr>
      </w:pPr>
    </w:p>
    <w:p w:rsidR="009175E1" w:rsidRDefault="009175E1">
      <w:pPr>
        <w:pStyle w:val="Title"/>
        <w:rPr>
          <w:color w:val="auto"/>
        </w:rPr>
      </w:pPr>
    </w:p>
    <w:p w:rsidR="009175E1" w:rsidRDefault="009175E1">
      <w:pPr>
        <w:pStyle w:val="Title"/>
        <w:rPr>
          <w:color w:val="auto"/>
        </w:rPr>
      </w:pPr>
    </w:p>
    <w:p w:rsidR="009175E1" w:rsidRDefault="009175E1">
      <w:pPr>
        <w:pStyle w:val="Title"/>
        <w:rPr>
          <w:color w:val="auto"/>
        </w:rPr>
      </w:pPr>
    </w:p>
    <w:p w:rsidR="009175E1" w:rsidRDefault="009175E1">
      <w:pPr>
        <w:pStyle w:val="Title"/>
        <w:rPr>
          <w:color w:val="auto"/>
        </w:rPr>
      </w:pPr>
    </w:p>
    <w:p w:rsidR="009175E1" w:rsidRDefault="003E00A2">
      <w:pPr>
        <w:pStyle w:val="Title"/>
        <w:rPr>
          <w:color w:val="auto"/>
        </w:rPr>
      </w:pPr>
      <w:r>
        <w:rPr>
          <w:color w:val="auto"/>
        </w:rPr>
        <w:t>Discovery Accounts System</w:t>
      </w:r>
    </w:p>
    <w:p w:rsidR="009175E1" w:rsidRDefault="009175E1"/>
    <w:p w:rsidR="009175E1" w:rsidRDefault="009175E1"/>
    <w:p w:rsidR="009175E1" w:rsidRDefault="003E00A2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 Willemse</w:t>
      </w:r>
    </w:p>
    <w:p w:rsidR="009175E1" w:rsidRDefault="009175E1">
      <w:pPr>
        <w:rPr>
          <w:lang w:val="en-US"/>
        </w:rPr>
      </w:pPr>
    </w:p>
    <w:p w:rsidR="009175E1" w:rsidRDefault="009175E1">
      <w:pPr>
        <w:rPr>
          <w:lang w:val="en-US"/>
        </w:rPr>
      </w:pPr>
    </w:p>
    <w:p w:rsidR="009175E1" w:rsidRDefault="009175E1">
      <w:pPr>
        <w:rPr>
          <w:lang w:val="en-US"/>
        </w:rPr>
      </w:pPr>
    </w:p>
    <w:p w:rsidR="009175E1" w:rsidRDefault="009175E1">
      <w:pPr>
        <w:rPr>
          <w:lang w:val="en-US"/>
        </w:rPr>
      </w:pPr>
    </w:p>
    <w:p w:rsidR="009175E1" w:rsidRDefault="009175E1">
      <w:pPr>
        <w:rPr>
          <w:lang w:val="en-US"/>
        </w:rPr>
      </w:pPr>
    </w:p>
    <w:p w:rsidR="009175E1" w:rsidRDefault="009175E1">
      <w:pPr>
        <w:pStyle w:val="Month"/>
        <w:rPr>
          <w:sz w:val="32"/>
          <w:szCs w:val="32"/>
        </w:rPr>
      </w:pPr>
    </w:p>
    <w:p w:rsidR="003E00A2" w:rsidRDefault="003E00A2">
      <w:pPr>
        <w:pStyle w:val="Month"/>
        <w:rPr>
          <w:sz w:val="32"/>
          <w:szCs w:val="32"/>
        </w:rPr>
      </w:pPr>
    </w:p>
    <w:p w:rsidR="003E00A2" w:rsidRDefault="003E00A2">
      <w:pPr>
        <w:pStyle w:val="Month"/>
        <w:rPr>
          <w:sz w:val="32"/>
          <w:szCs w:val="32"/>
        </w:rPr>
      </w:pPr>
    </w:p>
    <w:p w:rsidR="003E00A2" w:rsidRDefault="003E00A2">
      <w:pPr>
        <w:pStyle w:val="Month"/>
        <w:rPr>
          <w:sz w:val="32"/>
          <w:szCs w:val="32"/>
        </w:rPr>
      </w:pPr>
    </w:p>
    <w:p w:rsidR="003E00A2" w:rsidRDefault="003E00A2">
      <w:pPr>
        <w:pStyle w:val="Month"/>
        <w:rPr>
          <w:sz w:val="32"/>
          <w:szCs w:val="32"/>
        </w:rPr>
      </w:pPr>
    </w:p>
    <w:p w:rsidR="003E00A2" w:rsidRDefault="003E00A2">
      <w:pPr>
        <w:pStyle w:val="Month"/>
        <w:rPr>
          <w:sz w:val="32"/>
          <w:szCs w:val="32"/>
        </w:rPr>
      </w:pPr>
    </w:p>
    <w:p w:rsidR="009175E1" w:rsidRDefault="009175E1">
      <w:pPr>
        <w:pStyle w:val="Month"/>
        <w:rPr>
          <w:sz w:val="32"/>
          <w:szCs w:val="32"/>
        </w:rPr>
      </w:pPr>
    </w:p>
    <w:p w:rsidR="009175E1" w:rsidRDefault="009175E1">
      <w:pPr>
        <w:pStyle w:val="Month"/>
        <w:rPr>
          <w:sz w:val="32"/>
          <w:szCs w:val="32"/>
        </w:rPr>
      </w:pPr>
    </w:p>
    <w:p w:rsidR="003E00A2" w:rsidRDefault="003E00A2">
      <w:pPr>
        <w:pStyle w:val="Month"/>
        <w:rPr>
          <w:sz w:val="32"/>
          <w:szCs w:val="32"/>
        </w:rPr>
      </w:pPr>
    </w:p>
    <w:p w:rsidR="009175E1" w:rsidRPr="003E00A2" w:rsidRDefault="004603B0" w:rsidP="003E00A2">
      <w:pPr>
        <w:pStyle w:val="Month"/>
        <w:rPr>
          <w:sz w:val="32"/>
          <w:szCs w:val="32"/>
        </w:rPr>
        <w:sectPr w:rsidR="009175E1" w:rsidRPr="003E00A2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t>Student number:</w:t>
      </w:r>
      <w:r w:rsidR="003E00A2">
        <w:t xml:space="preserve"> 25024620</w:t>
      </w:r>
      <w:bookmarkStart w:id="0" w:name="_GoBack"/>
      <w:bookmarkEnd w:id="0"/>
    </w:p>
    <w:p w:rsidR="009175E1" w:rsidRDefault="004603B0">
      <w:pPr>
        <w:pStyle w:val="TOCHeading"/>
      </w:pPr>
      <w:bookmarkStart w:id="1" w:name="_Toc349293618"/>
      <w:bookmarkStart w:id="2" w:name="_Toc349545907"/>
      <w:bookmarkStart w:id="3" w:name="_Toc376503763"/>
      <w:bookmarkStart w:id="4" w:name="_Toc376503831"/>
      <w:bookmarkStart w:id="5" w:name="_Toc405901933"/>
      <w:bookmarkStart w:id="6" w:name="_Toc405902488"/>
      <w:bookmarkStart w:id="7" w:name="_Toc405902941"/>
      <w:bookmarkStart w:id="8" w:name="_Toc406138753"/>
      <w:bookmarkStart w:id="9" w:name="_Toc322953584"/>
      <w:r>
        <w:lastRenderedPageBreak/>
        <w:t>P</w:t>
      </w:r>
      <w:r>
        <w:t>reface (TOC_Heading)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175E1" w:rsidRDefault="004603B0">
      <w:r>
        <w:t>And acknowledgements</w:t>
      </w:r>
    </w:p>
    <w:p w:rsidR="009175E1" w:rsidRDefault="004603B0">
      <w:pPr>
        <w:spacing w:after="0" w:line="240" w:lineRule="auto"/>
        <w:jc w:val="left"/>
        <w:rPr>
          <w:b/>
          <w:sz w:val="28"/>
          <w:szCs w:val="24"/>
        </w:rPr>
      </w:pPr>
      <w:bookmarkStart w:id="10" w:name="_Toc349293619"/>
      <w:r>
        <w:br w:type="page"/>
      </w:r>
    </w:p>
    <w:p w:rsidR="009175E1" w:rsidRDefault="004603B0">
      <w:pPr>
        <w:pStyle w:val="TOCHeading"/>
      </w:pPr>
      <w:bookmarkStart w:id="11" w:name="_Toc349545908"/>
      <w:bookmarkStart w:id="12" w:name="_Toc376503764"/>
      <w:bookmarkStart w:id="13" w:name="_Toc376503832"/>
      <w:bookmarkStart w:id="14" w:name="_Toc405901934"/>
      <w:bookmarkStart w:id="15" w:name="_Toc405902489"/>
      <w:bookmarkStart w:id="16" w:name="_Toc405902942"/>
      <w:bookmarkStart w:id="17" w:name="_Toc406138754"/>
      <w:r>
        <w:lastRenderedPageBreak/>
        <w:t>Abstract (TOC_Heading)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175E1" w:rsidRDefault="004603B0">
      <w:r>
        <w:t>And key terms</w:t>
      </w:r>
    </w:p>
    <w:p w:rsidR="009175E1" w:rsidRDefault="004603B0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:rsidR="009175E1" w:rsidRDefault="004603B0">
      <w:pPr>
        <w:pStyle w:val="TOCHeading"/>
      </w:pPr>
      <w:bookmarkStart w:id="18" w:name="_Toc373499444"/>
      <w:bookmarkStart w:id="19" w:name="_Toc379464258"/>
      <w:bookmarkStart w:id="20" w:name="_Toc406138755"/>
      <w:r>
        <w:lastRenderedPageBreak/>
        <w:t>Opsomming (TOC_Heading)</w:t>
      </w:r>
      <w:bookmarkEnd w:id="18"/>
      <w:bookmarkEnd w:id="19"/>
      <w:bookmarkEnd w:id="20"/>
    </w:p>
    <w:p w:rsidR="009175E1" w:rsidRDefault="004603B0">
      <w:r>
        <w:t>En sleutelterme</w:t>
      </w:r>
    </w:p>
    <w:p w:rsidR="009175E1" w:rsidRDefault="004603B0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9175E1" w:rsidRDefault="004603B0">
      <w:pPr>
        <w:pStyle w:val="Heading0"/>
      </w:pPr>
      <w:r>
        <w:lastRenderedPageBreak/>
        <w:t>Table of contents</w:t>
      </w:r>
      <w:bookmarkEnd w:id="9"/>
      <w:r>
        <w:t xml:space="preserve"> (Heading 0)</w:t>
      </w:r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>
          <w:rPr>
            <w:rStyle w:val="Hyperlink"/>
            <w:noProof/>
          </w:rPr>
          <w:t>Abstract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>
          <w:rPr>
            <w:rStyle w:val="Hyperlink"/>
            <w:noProof/>
          </w:rPr>
          <w:t>Opsomming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>
          <w:rPr>
            <w:rStyle w:val="Hyperlink"/>
            <w:noProof/>
          </w:rPr>
          <w:t>Chapter 1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</w:instrText>
        </w:r>
        <w:r>
          <w:rPr>
            <w:noProof/>
            <w:webHidden/>
          </w:rPr>
          <w:instrText xml:space="preserve">EF _Toc406138757 \h </w:instrText>
        </w:r>
        <w:r>
          <w:rPr>
            <w:noProof/>
            <w:webHidden/>
          </w:rPr>
          <w:fldChar w:fldCharType="separate"/>
        </w:r>
        <w:r w:rsidR="003E00A2">
          <w:rPr>
            <w:rFonts w:ascii="Times New Roman" w:hAnsi="Times New Roman"/>
            <w:b w:val="0"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>
          <w:rPr>
            <w:rStyle w:val="Hyperlink"/>
            <w:noProof/>
          </w:rPr>
          <w:t>Chapter 2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_Toc406138764 \h </w:instrText>
        </w:r>
        <w:r>
          <w:rPr>
            <w:noProof/>
            <w:webHidden/>
          </w:rPr>
          <w:fldChar w:fldCharType="separate"/>
        </w:r>
        <w:r w:rsidR="003E00A2">
          <w:rPr>
            <w:rFonts w:ascii="Times New Roman" w:hAnsi="Times New Roman"/>
            <w:b w:val="0"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>
          <w:rPr>
            <w:rStyle w:val="Hyperlink"/>
            <w:noProof/>
          </w:rPr>
          <w:t xml:space="preserve">Chapter 3 </w:t>
        </w:r>
        <w:r>
          <w:rPr>
            <w:rStyle w:val="Hyperlink"/>
            <w:noProof/>
          </w:rPr>
          <w:t xml:space="preserve">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_Toc406138771 \h </w:instrText>
        </w:r>
        <w:r>
          <w:rPr>
            <w:noProof/>
            <w:webHidden/>
          </w:rPr>
          <w:fldChar w:fldCharType="separate"/>
        </w:r>
        <w:r w:rsidR="003E00A2">
          <w:rPr>
            <w:rFonts w:ascii="Times New Roman" w:hAnsi="Times New Roman"/>
            <w:b w:val="0"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>
          <w:rPr>
            <w:rStyle w:val="Hyperlink"/>
            <w:noProof/>
          </w:rPr>
          <w:t>Chapter 4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_Toc406138778 \h </w:instrText>
        </w:r>
        <w:r>
          <w:rPr>
            <w:noProof/>
            <w:webHidden/>
          </w:rPr>
          <w:fldChar w:fldCharType="separate"/>
        </w:r>
        <w:r w:rsidR="003E00A2">
          <w:rPr>
            <w:rFonts w:ascii="Times New Roman" w:hAnsi="Times New Roman"/>
            <w:b w:val="0"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>
          <w:rPr>
            <w:rStyle w:val="Hyperlink"/>
            <w:noProof/>
          </w:rPr>
          <w:t>Chapter 5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_Toc406138785 \h </w:instrText>
        </w:r>
        <w:r>
          <w:rPr>
            <w:noProof/>
            <w:webHidden/>
          </w:rPr>
          <w:fldChar w:fldCharType="separate"/>
        </w:r>
        <w:r w:rsidR="003E00A2">
          <w:rPr>
            <w:rFonts w:ascii="Times New Roman" w:hAnsi="Times New Roman"/>
            <w:b w:val="0"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>
          <w:rPr>
            <w:rStyle w:val="Hyperlink"/>
            <w:noProof/>
          </w:rPr>
          <w:t>Chapter 6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_Toc406138792 \h </w:instrText>
        </w:r>
        <w:r>
          <w:rPr>
            <w:noProof/>
            <w:webHidden/>
          </w:rPr>
          <w:fldChar w:fldCharType="separate"/>
        </w:r>
        <w:r w:rsidR="003E00A2">
          <w:rPr>
            <w:rFonts w:ascii="Times New Roman" w:hAnsi="Times New Roman"/>
            <w:b w:val="0"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>
          <w:rPr>
            <w:rStyle w:val="Hyperlink"/>
            <w:noProof/>
          </w:rPr>
          <w:t>Annexures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>
          <w:rPr>
            <w:rStyle w:val="Hyperlink"/>
            <w:noProof/>
            <w:lang w:eastAsia="en-ZA"/>
          </w:rPr>
          <w:t>Last Updated:  12 December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0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5E1" w:rsidRDefault="004603B0">
      <w:r>
        <w:fldChar w:fldCharType="end"/>
      </w:r>
    </w:p>
    <w:p w:rsidR="009175E1" w:rsidRDefault="004603B0">
      <w:pPr>
        <w:rPr>
          <w:sz w:val="28"/>
        </w:rPr>
      </w:pPr>
      <w:r>
        <w:br w:type="page"/>
      </w:r>
    </w:p>
    <w:p w:rsidR="009175E1" w:rsidRDefault="004603B0">
      <w:pPr>
        <w:pStyle w:val="Heading0"/>
      </w:pPr>
      <w:r>
        <w:lastRenderedPageBreak/>
        <w:t>List of Tables (Heading 0)</w:t>
      </w:r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>
          <w:rPr>
            <w:rStyle w:val="Hyperlink"/>
          </w:rPr>
          <w:t>Table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Table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>
          <w:rPr>
            <w:rStyle w:val="Hyperlink"/>
          </w:rPr>
          <w:t>Table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 xml:space="preserve">This is the title of </w:t>
        </w:r>
        <w:r>
          <w:rPr>
            <w:rStyle w:val="Hyperlink"/>
          </w:rPr>
          <w:t>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>
          <w:rPr>
            <w:rStyle w:val="Hyperlink"/>
          </w:rPr>
          <w:t>Table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>
          <w:rPr>
            <w:rStyle w:val="Hyperlink"/>
          </w:rPr>
          <w:t>Table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:rsidR="009175E1" w:rsidRDefault="004603B0">
      <w:pPr>
        <w:pStyle w:val="Heading0"/>
      </w:pPr>
      <w:r>
        <w:lastRenderedPageBreak/>
        <w:t>List of Figures (Heading 0)</w:t>
      </w:r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>
          <w:rPr>
            <w:rStyle w:val="Hyperlink"/>
          </w:rPr>
          <w:t>Figure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>
          <w:rPr>
            <w:rStyle w:val="Hyperlink"/>
          </w:rPr>
          <w:t>Figure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</w:t>
        </w:r>
        <w:r>
          <w:rPr>
            <w:rStyle w:val="Hyperlink"/>
          </w:rPr>
          <w:t>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>
          <w:rPr>
            <w:rStyle w:val="Hyperlink"/>
          </w:rPr>
          <w:t>Figure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</w:instrText>
        </w:r>
        <w:r>
          <w:rPr>
            <w:webHidden/>
          </w:rPr>
          <w:instrText xml:space="preserve">6138811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>
          <w:rPr>
            <w:rStyle w:val="Hyperlink"/>
          </w:rPr>
          <w:t>Figure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0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175E1" w:rsidRDefault="004603B0">
      <w:pPr>
        <w:pStyle w:val="Quote"/>
      </w:pPr>
      <w:r>
        <w:fldChar w:fldCharType="end"/>
      </w:r>
    </w:p>
    <w:p w:rsidR="009175E1" w:rsidRDefault="009175E1">
      <w:pPr>
        <w:sectPr w:rsidR="009175E1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:rsidR="009175E1" w:rsidRDefault="004603B0">
      <w:pPr>
        <w:pStyle w:val="Chapter"/>
      </w:pPr>
      <w:bookmarkStart w:id="21" w:name="_Toc406138756"/>
      <w:bookmarkStart w:id="22" w:name="_Toc322953587"/>
      <w:r>
        <w:lastRenderedPageBreak/>
        <w:t>Chapter 1  Name of chapter (Chapter)</w:t>
      </w:r>
      <w:bookmarkEnd w:id="21"/>
    </w:p>
    <w:p w:rsidR="009175E1" w:rsidRDefault="004603B0">
      <w:pPr>
        <w:pStyle w:val="Heading1"/>
      </w:pPr>
      <w:r>
        <w:t>Heading 1</w:t>
      </w:r>
      <w:bookmarkStart w:id="23" w:name="_Toc349293438"/>
      <w:bookmarkStart w:id="24" w:name="_Toc349293523"/>
      <w:bookmarkStart w:id="25" w:name="_Toc349293622"/>
      <w:bookmarkStart w:id="26" w:name="_Toc349545911"/>
      <w:bookmarkStart w:id="27" w:name="_Toc349547653"/>
      <w:bookmarkStart w:id="28" w:name="_Toc349554562"/>
      <w:bookmarkStart w:id="29" w:name="_Toc349554582"/>
      <w:bookmarkStart w:id="30" w:name="_Toc359331816"/>
      <w:bookmarkStart w:id="31" w:name="_Toc364237860"/>
      <w:bookmarkStart w:id="32" w:name="_Toc369678675"/>
      <w:bookmarkStart w:id="33" w:name="_Toc373499294"/>
      <w:bookmarkStart w:id="34" w:name="_Toc376503766"/>
      <w:bookmarkStart w:id="35" w:name="_Toc376503834"/>
      <w:bookmarkStart w:id="36" w:name="_Toc379463579"/>
      <w:bookmarkStart w:id="37" w:name="_Toc40095577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 xml:space="preserve"> won’t print.  Don’t delete – doing so will lead to incorrect numbering.</w:t>
      </w:r>
      <w:bookmarkStart w:id="38" w:name="_Toc405901936"/>
      <w:bookmarkStart w:id="39" w:name="_Toc405902491"/>
      <w:bookmarkStart w:id="40" w:name="_Toc406075051"/>
      <w:bookmarkStart w:id="41" w:name="_Toc406075242"/>
      <w:bookmarkStart w:id="42" w:name="_Toc406135635"/>
      <w:bookmarkStart w:id="43" w:name="_Toc406135759"/>
      <w:bookmarkStart w:id="44" w:name="_Toc406136598"/>
      <w:bookmarkStart w:id="45" w:name="_Toc406138758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9175E1" w:rsidRDefault="004603B0">
      <w:pPr>
        <w:pStyle w:val="Heading2"/>
      </w:pPr>
      <w:bookmarkStart w:id="46" w:name="_Toc322953588"/>
      <w:bookmarkStart w:id="47" w:name="_Toc349293623"/>
      <w:bookmarkStart w:id="48" w:name="_Toc349545912"/>
      <w:bookmarkStart w:id="49" w:name="_Toc376503767"/>
      <w:bookmarkStart w:id="50" w:name="_Toc376503835"/>
      <w:bookmarkStart w:id="51" w:name="_Toc405901937"/>
      <w:bookmarkStart w:id="52" w:name="_Toc405902492"/>
      <w:bookmarkStart w:id="53" w:name="_Toc405902944"/>
      <w:bookmarkStart w:id="54" w:name="_Toc406138759"/>
      <w:r>
        <w:t>Heading 2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9175E1" w:rsidRDefault="004603B0">
      <w:pPr>
        <w:pStyle w:val="Heading3"/>
      </w:pPr>
      <w:bookmarkStart w:id="55" w:name="_Toc322953589"/>
      <w:bookmarkStart w:id="56" w:name="_Toc349293624"/>
      <w:bookmarkStart w:id="57" w:name="_Toc349545913"/>
      <w:bookmarkStart w:id="58" w:name="_Toc376503768"/>
      <w:bookmarkStart w:id="59" w:name="_Toc376503836"/>
      <w:bookmarkStart w:id="60" w:name="_Toc405901938"/>
      <w:bookmarkStart w:id="61" w:name="_Toc405902493"/>
      <w:bookmarkStart w:id="62" w:name="_Toc405902945"/>
      <w:bookmarkStart w:id="63" w:name="_Toc406138760"/>
      <w:r>
        <w:t>Heading 3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9175E1" w:rsidRDefault="004603B0">
      <w:pPr>
        <w:pStyle w:val="Heading4"/>
      </w:pPr>
      <w:bookmarkStart w:id="64" w:name="_Toc376503769"/>
      <w:bookmarkStart w:id="65" w:name="_Toc376503837"/>
      <w:bookmarkStart w:id="66" w:name="_Toc405902494"/>
      <w:bookmarkStart w:id="67" w:name="_Toc405902946"/>
      <w:bookmarkStart w:id="68" w:name="_Toc406138761"/>
      <w:r>
        <w:t>Heading 4</w:t>
      </w:r>
      <w:bookmarkEnd w:id="64"/>
      <w:bookmarkEnd w:id="65"/>
      <w:bookmarkEnd w:id="66"/>
      <w:bookmarkEnd w:id="67"/>
      <w:bookmarkEnd w:id="68"/>
    </w:p>
    <w:p w:rsidR="009175E1" w:rsidRDefault="004603B0">
      <w:pPr>
        <w:pStyle w:val="Heading5"/>
      </w:pPr>
      <w:bookmarkStart w:id="69" w:name="_Toc376503838"/>
      <w:bookmarkStart w:id="70" w:name="_Toc405902495"/>
      <w:bookmarkStart w:id="71" w:name="_Toc405902947"/>
      <w:bookmarkStart w:id="72" w:name="_Toc406138762"/>
      <w:r>
        <w:t>Heading 5</w:t>
      </w:r>
      <w:bookmarkEnd w:id="69"/>
      <w:bookmarkEnd w:id="70"/>
      <w:bookmarkEnd w:id="71"/>
      <w:bookmarkEnd w:id="72"/>
    </w:p>
    <w:p w:rsidR="009175E1" w:rsidRDefault="004603B0">
      <w:pPr>
        <w:pStyle w:val="CaptionBotTblFig"/>
      </w:pPr>
      <w:bookmarkStart w:id="73" w:name="_Toc4061388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73"/>
    </w:p>
    <w:p w:rsidR="009175E1" w:rsidRDefault="004603B0">
      <w:pPr>
        <w:pStyle w:val="CaptionTopTblFig"/>
      </w:pPr>
      <w:bookmarkStart w:id="74" w:name="_Toc4061388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74"/>
    </w:p>
    <w:p w:rsidR="009175E1" w:rsidRDefault="004603B0">
      <w:pPr>
        <w:rPr>
          <w:sz w:val="28"/>
          <w:szCs w:val="24"/>
        </w:rPr>
      </w:pPr>
      <w:bookmarkStart w:id="75" w:name="_Toc349293625"/>
      <w:bookmarkStart w:id="76" w:name="_Toc349545915"/>
      <w:r>
        <w:br w:type="page"/>
      </w:r>
    </w:p>
    <w:p w:rsidR="009175E1" w:rsidRDefault="004603B0">
      <w:pPr>
        <w:pStyle w:val="Chapter"/>
      </w:pPr>
      <w:bookmarkStart w:id="77" w:name="_Toc406138763"/>
      <w:bookmarkStart w:id="78" w:name="_Toc376503770"/>
      <w:bookmarkStart w:id="79" w:name="_Toc376503839"/>
      <w:r>
        <w:lastRenderedPageBreak/>
        <w:t>Chapter 2  Name of chapter (Chapter)</w:t>
      </w:r>
      <w:bookmarkEnd w:id="77"/>
    </w:p>
    <w:p w:rsidR="009175E1" w:rsidRDefault="004603B0">
      <w:pPr>
        <w:pStyle w:val="Heading1"/>
      </w:pPr>
      <w:r>
        <w:t xml:space="preserve">Heading 1 won’t </w:t>
      </w:r>
      <w:r>
        <w:t>print.  Don’t delete – doing so will lead to incorrect numbering.</w:t>
      </w:r>
      <w:bookmarkStart w:id="80" w:name="_Toc405901940"/>
      <w:bookmarkStart w:id="81" w:name="_Toc405902497"/>
      <w:bookmarkStart w:id="82" w:name="_Toc406075057"/>
      <w:bookmarkStart w:id="83" w:name="_Toc406075248"/>
      <w:bookmarkStart w:id="84" w:name="_Toc406135642"/>
      <w:bookmarkStart w:id="85" w:name="_Toc406135766"/>
      <w:bookmarkStart w:id="86" w:name="_Toc406136605"/>
      <w:bookmarkStart w:id="87" w:name="_Toc406138765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9175E1" w:rsidRDefault="004603B0">
      <w:pPr>
        <w:pStyle w:val="Heading2"/>
      </w:pPr>
      <w:bookmarkStart w:id="88" w:name="_Toc405901941"/>
      <w:bookmarkStart w:id="89" w:name="_Toc405902498"/>
      <w:bookmarkStart w:id="90" w:name="_Toc405902949"/>
      <w:bookmarkStart w:id="91" w:name="_Toc406138766"/>
      <w:r>
        <w:t>Heading 2</w:t>
      </w:r>
      <w:bookmarkEnd w:id="88"/>
      <w:bookmarkEnd w:id="89"/>
      <w:bookmarkEnd w:id="90"/>
      <w:bookmarkEnd w:id="91"/>
    </w:p>
    <w:p w:rsidR="009175E1" w:rsidRDefault="004603B0">
      <w:pPr>
        <w:pStyle w:val="Heading3"/>
      </w:pPr>
      <w:bookmarkStart w:id="92" w:name="_Toc405901942"/>
      <w:bookmarkStart w:id="93" w:name="_Toc405902499"/>
      <w:bookmarkStart w:id="94" w:name="_Toc405902950"/>
      <w:bookmarkStart w:id="95" w:name="_Toc406138767"/>
      <w:r>
        <w:t>Heading 3</w:t>
      </w:r>
      <w:bookmarkEnd w:id="92"/>
      <w:bookmarkEnd w:id="93"/>
      <w:bookmarkEnd w:id="94"/>
      <w:bookmarkEnd w:id="95"/>
    </w:p>
    <w:p w:rsidR="009175E1" w:rsidRDefault="004603B0">
      <w:pPr>
        <w:pStyle w:val="Heading4"/>
      </w:pPr>
      <w:bookmarkStart w:id="96" w:name="_Toc405902500"/>
      <w:bookmarkStart w:id="97" w:name="_Toc405902951"/>
      <w:bookmarkStart w:id="98" w:name="_Toc406138768"/>
      <w:r>
        <w:t>Heading 4</w:t>
      </w:r>
      <w:bookmarkEnd w:id="96"/>
      <w:bookmarkEnd w:id="97"/>
      <w:bookmarkEnd w:id="98"/>
    </w:p>
    <w:p w:rsidR="009175E1" w:rsidRDefault="004603B0">
      <w:pPr>
        <w:pStyle w:val="Heading5"/>
      </w:pPr>
      <w:bookmarkStart w:id="99" w:name="_Toc405902501"/>
      <w:bookmarkStart w:id="100" w:name="_Toc405902952"/>
      <w:bookmarkStart w:id="101" w:name="_Toc406138769"/>
      <w:r>
        <w:t>Heading 5</w:t>
      </w:r>
      <w:bookmarkEnd w:id="99"/>
      <w:bookmarkEnd w:id="100"/>
      <w:bookmarkEnd w:id="101"/>
    </w:p>
    <w:p w:rsidR="009175E1" w:rsidRDefault="004603B0">
      <w:pPr>
        <w:pStyle w:val="CaptionBotTblFig"/>
      </w:pPr>
      <w:bookmarkStart w:id="102" w:name="_Toc40613880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02"/>
    </w:p>
    <w:p w:rsidR="009175E1" w:rsidRDefault="004603B0">
      <w:pPr>
        <w:pStyle w:val="CaptionTopTblFig"/>
      </w:pPr>
      <w:bookmarkStart w:id="103" w:name="_Toc40613880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03"/>
    </w:p>
    <w:p w:rsidR="009175E1" w:rsidRDefault="004603B0">
      <w:pPr>
        <w:spacing w:after="0" w:line="240" w:lineRule="auto"/>
        <w:jc w:val="left"/>
      </w:pPr>
      <w:r>
        <w:br w:type="page"/>
      </w:r>
    </w:p>
    <w:p w:rsidR="009175E1" w:rsidRDefault="004603B0">
      <w:pPr>
        <w:pStyle w:val="Chapter"/>
      </w:pPr>
      <w:bookmarkStart w:id="104" w:name="_Toc406138770"/>
      <w:r>
        <w:lastRenderedPageBreak/>
        <w:t>Chapter 3  Name of chapter (Chapter)</w:t>
      </w:r>
      <w:bookmarkEnd w:id="104"/>
    </w:p>
    <w:p w:rsidR="009175E1" w:rsidRDefault="004603B0">
      <w:pPr>
        <w:pStyle w:val="Heading1"/>
      </w:pPr>
      <w:r>
        <w:t>Heading 1 won’t print.  Don’t delete – doing so will lead to incorrect numbering.</w:t>
      </w:r>
      <w:bookmarkStart w:id="105" w:name="_Toc405901944"/>
      <w:bookmarkStart w:id="106" w:name="_Toc405902503"/>
      <w:bookmarkStart w:id="107" w:name="_Toc406075063"/>
      <w:bookmarkStart w:id="108" w:name="_Toc406075254"/>
      <w:bookmarkStart w:id="109" w:name="_Toc406135649"/>
      <w:bookmarkStart w:id="110" w:name="_Toc406135773"/>
      <w:bookmarkStart w:id="111" w:name="_Toc406136612"/>
      <w:bookmarkStart w:id="112" w:name="_Toc406138772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9175E1" w:rsidRDefault="004603B0">
      <w:pPr>
        <w:pStyle w:val="Heading2"/>
      </w:pPr>
      <w:bookmarkStart w:id="113" w:name="_Toc405901945"/>
      <w:bookmarkStart w:id="114" w:name="_Toc405902504"/>
      <w:bookmarkStart w:id="115" w:name="_Toc405902954"/>
      <w:bookmarkStart w:id="116" w:name="_Toc406138773"/>
      <w:r>
        <w:t>Heading 2</w:t>
      </w:r>
      <w:bookmarkEnd w:id="113"/>
      <w:bookmarkEnd w:id="114"/>
      <w:bookmarkEnd w:id="115"/>
      <w:bookmarkEnd w:id="116"/>
    </w:p>
    <w:p w:rsidR="009175E1" w:rsidRDefault="004603B0">
      <w:pPr>
        <w:pStyle w:val="Heading3"/>
      </w:pPr>
      <w:bookmarkStart w:id="117" w:name="_Toc405901946"/>
      <w:bookmarkStart w:id="118" w:name="_Toc405902505"/>
      <w:bookmarkStart w:id="119" w:name="_Toc405902955"/>
      <w:bookmarkStart w:id="120" w:name="_Toc406138774"/>
      <w:r>
        <w:t>Heading 3</w:t>
      </w:r>
      <w:bookmarkEnd w:id="117"/>
      <w:bookmarkEnd w:id="118"/>
      <w:bookmarkEnd w:id="119"/>
      <w:bookmarkEnd w:id="120"/>
    </w:p>
    <w:p w:rsidR="009175E1" w:rsidRDefault="004603B0">
      <w:pPr>
        <w:pStyle w:val="Heading4"/>
      </w:pPr>
      <w:bookmarkStart w:id="121" w:name="_Toc405902506"/>
      <w:bookmarkStart w:id="122" w:name="_Toc405902956"/>
      <w:bookmarkStart w:id="123" w:name="_Toc406138775"/>
      <w:r>
        <w:t>Heading 4</w:t>
      </w:r>
      <w:bookmarkEnd w:id="121"/>
      <w:bookmarkEnd w:id="122"/>
      <w:bookmarkEnd w:id="123"/>
    </w:p>
    <w:p w:rsidR="009175E1" w:rsidRDefault="004603B0">
      <w:pPr>
        <w:pStyle w:val="Heading5"/>
      </w:pPr>
      <w:bookmarkStart w:id="124" w:name="_Toc405902507"/>
      <w:bookmarkStart w:id="125" w:name="_Toc405902957"/>
      <w:bookmarkStart w:id="126" w:name="_Toc406138776"/>
      <w:r>
        <w:t>Heading 5</w:t>
      </w:r>
      <w:bookmarkEnd w:id="124"/>
      <w:bookmarkEnd w:id="125"/>
      <w:bookmarkEnd w:id="126"/>
    </w:p>
    <w:p w:rsidR="009175E1" w:rsidRDefault="004603B0">
      <w:pPr>
        <w:pStyle w:val="CaptionBotTblFig"/>
      </w:pPr>
      <w:bookmarkStart w:id="127" w:name="_Toc406138809"/>
      <w:r>
        <w:t xml:space="preserve">Figure </w:t>
      </w:r>
      <w:r>
        <w:fldChar w:fldCharType="begin"/>
      </w:r>
      <w:r>
        <w:instrText xml:space="preserve"> S</w:instrText>
      </w:r>
      <w:r>
        <w:instrText xml:space="preserve">TYLEREF 1 \s </w:instrText>
      </w:r>
      <w:r>
        <w:fldChar w:fldCharType="separate"/>
      </w:r>
      <w:r w:rsidR="003E00A2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27"/>
    </w:p>
    <w:p w:rsidR="009175E1" w:rsidRDefault="004603B0">
      <w:pPr>
        <w:pStyle w:val="CaptionTopTblFig"/>
      </w:pPr>
      <w:bookmarkStart w:id="128" w:name="_Toc40613880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28"/>
    </w:p>
    <w:p w:rsidR="009175E1" w:rsidRDefault="004603B0">
      <w:pPr>
        <w:spacing w:after="0" w:line="240" w:lineRule="auto"/>
        <w:jc w:val="left"/>
      </w:pPr>
      <w:r>
        <w:br w:type="page"/>
      </w:r>
    </w:p>
    <w:p w:rsidR="009175E1" w:rsidRDefault="004603B0">
      <w:pPr>
        <w:pStyle w:val="Chapter"/>
      </w:pPr>
      <w:bookmarkStart w:id="129" w:name="_Toc406138777"/>
      <w:r>
        <w:lastRenderedPageBreak/>
        <w:t>Chapter 4  Name of chapter (Chapter)</w:t>
      </w:r>
      <w:bookmarkEnd w:id="129"/>
    </w:p>
    <w:p w:rsidR="009175E1" w:rsidRDefault="004603B0">
      <w:pPr>
        <w:pStyle w:val="Heading1"/>
      </w:pPr>
      <w:r>
        <w:t>Heading 1 won’t print.  Don’t delete – doing so will lead to incorrect numbering.</w:t>
      </w:r>
      <w:bookmarkStart w:id="130" w:name="_Toc405901948"/>
      <w:bookmarkStart w:id="131" w:name="_Toc405902509"/>
      <w:bookmarkStart w:id="132" w:name="_Toc406075069"/>
      <w:bookmarkStart w:id="133" w:name="_Toc406075260"/>
      <w:bookmarkStart w:id="134" w:name="_Toc406135656"/>
      <w:bookmarkStart w:id="135" w:name="_Toc406135780"/>
      <w:bookmarkStart w:id="136" w:name="_Toc406136619"/>
      <w:bookmarkStart w:id="137" w:name="_Toc40613877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9175E1" w:rsidRDefault="004603B0">
      <w:pPr>
        <w:pStyle w:val="Heading2"/>
      </w:pPr>
      <w:bookmarkStart w:id="138" w:name="_Toc405901949"/>
      <w:bookmarkStart w:id="139" w:name="_Toc405902510"/>
      <w:bookmarkStart w:id="140" w:name="_Toc405902959"/>
      <w:bookmarkStart w:id="141" w:name="_Toc406138780"/>
      <w:r>
        <w:t>Heading 2</w:t>
      </w:r>
      <w:bookmarkEnd w:id="138"/>
      <w:bookmarkEnd w:id="139"/>
      <w:bookmarkEnd w:id="140"/>
      <w:bookmarkEnd w:id="141"/>
    </w:p>
    <w:p w:rsidR="009175E1" w:rsidRDefault="004603B0">
      <w:pPr>
        <w:pStyle w:val="Heading3"/>
      </w:pPr>
      <w:bookmarkStart w:id="142" w:name="_Toc405901950"/>
      <w:bookmarkStart w:id="143" w:name="_Toc405902511"/>
      <w:bookmarkStart w:id="144" w:name="_Toc405902960"/>
      <w:bookmarkStart w:id="145" w:name="_Toc406138781"/>
      <w:r>
        <w:t>Heading 3</w:t>
      </w:r>
      <w:bookmarkEnd w:id="142"/>
      <w:bookmarkEnd w:id="143"/>
      <w:bookmarkEnd w:id="144"/>
      <w:bookmarkEnd w:id="145"/>
    </w:p>
    <w:p w:rsidR="009175E1" w:rsidRDefault="004603B0">
      <w:pPr>
        <w:pStyle w:val="Heading4"/>
      </w:pPr>
      <w:bookmarkStart w:id="146" w:name="_Toc405902512"/>
      <w:bookmarkStart w:id="147" w:name="_Toc405902961"/>
      <w:bookmarkStart w:id="148" w:name="_Toc406138782"/>
      <w:r>
        <w:t>Heading 4</w:t>
      </w:r>
      <w:bookmarkEnd w:id="146"/>
      <w:bookmarkEnd w:id="147"/>
      <w:bookmarkEnd w:id="148"/>
    </w:p>
    <w:p w:rsidR="009175E1" w:rsidRDefault="004603B0">
      <w:pPr>
        <w:pStyle w:val="Heading5"/>
      </w:pPr>
      <w:bookmarkStart w:id="149" w:name="_Toc405902513"/>
      <w:bookmarkStart w:id="150" w:name="_Toc405902962"/>
      <w:bookmarkStart w:id="151" w:name="_Toc406138783"/>
      <w:r>
        <w:t>Heading 5</w:t>
      </w:r>
      <w:bookmarkEnd w:id="149"/>
      <w:bookmarkEnd w:id="150"/>
      <w:bookmarkEnd w:id="151"/>
    </w:p>
    <w:p w:rsidR="009175E1" w:rsidRDefault="004603B0">
      <w:pPr>
        <w:pStyle w:val="CaptionBotTblFig"/>
      </w:pPr>
      <w:bookmarkStart w:id="152" w:name="_Toc40613881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52"/>
    </w:p>
    <w:p w:rsidR="009175E1" w:rsidRDefault="004603B0">
      <w:pPr>
        <w:pStyle w:val="CaptionTopTblFig"/>
      </w:pPr>
      <w:bookmarkStart w:id="153" w:name="_Toc406138804"/>
      <w:r>
        <w:t xml:space="preserve">Table </w:t>
      </w:r>
      <w:r>
        <w:fldChar w:fldCharType="begin"/>
      </w:r>
      <w:r>
        <w:instrText xml:space="preserve"> STYLEREF 1</w:instrText>
      </w:r>
      <w:r>
        <w:instrText xml:space="preserve"> \s </w:instrText>
      </w:r>
      <w:r>
        <w:fldChar w:fldCharType="separate"/>
      </w:r>
      <w:r w:rsidR="003E00A2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53"/>
    </w:p>
    <w:p w:rsidR="009175E1" w:rsidRDefault="004603B0">
      <w:pPr>
        <w:spacing w:after="0" w:line="240" w:lineRule="auto"/>
        <w:jc w:val="left"/>
      </w:pPr>
      <w:r>
        <w:br w:type="page"/>
      </w:r>
    </w:p>
    <w:p w:rsidR="009175E1" w:rsidRDefault="004603B0">
      <w:pPr>
        <w:pStyle w:val="Chapter"/>
      </w:pPr>
      <w:bookmarkStart w:id="154" w:name="_Toc406138784"/>
      <w:r>
        <w:lastRenderedPageBreak/>
        <w:t>Chapter 5  Name of chapter (Chapter)</w:t>
      </w:r>
      <w:bookmarkEnd w:id="154"/>
    </w:p>
    <w:p w:rsidR="009175E1" w:rsidRDefault="004603B0">
      <w:pPr>
        <w:pStyle w:val="Heading1"/>
      </w:pPr>
      <w:r>
        <w:t>Heading 1 won’t print.  Don’t delete – doing so will lead to incorrect numbering.</w:t>
      </w:r>
      <w:bookmarkStart w:id="155" w:name="_Toc405901952"/>
      <w:bookmarkStart w:id="156" w:name="_Toc405902515"/>
      <w:bookmarkStart w:id="157" w:name="_Toc406075075"/>
      <w:bookmarkStart w:id="158" w:name="_Toc406075266"/>
      <w:bookmarkStart w:id="159" w:name="_Toc406135663"/>
      <w:bookmarkStart w:id="160" w:name="_Toc406135787"/>
      <w:bookmarkStart w:id="161" w:name="_Toc406136626"/>
      <w:bookmarkStart w:id="162" w:name="_Toc406138786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9175E1" w:rsidRDefault="004603B0">
      <w:pPr>
        <w:pStyle w:val="Heading2"/>
      </w:pPr>
      <w:bookmarkStart w:id="163" w:name="_Toc405901953"/>
      <w:bookmarkStart w:id="164" w:name="_Toc405902516"/>
      <w:bookmarkStart w:id="165" w:name="_Toc405902964"/>
      <w:bookmarkStart w:id="166" w:name="_Toc406138787"/>
      <w:r>
        <w:t>Heading 2</w:t>
      </w:r>
      <w:bookmarkEnd w:id="163"/>
      <w:bookmarkEnd w:id="164"/>
      <w:bookmarkEnd w:id="165"/>
      <w:bookmarkEnd w:id="166"/>
    </w:p>
    <w:p w:rsidR="009175E1" w:rsidRDefault="004603B0">
      <w:pPr>
        <w:pStyle w:val="Heading3"/>
      </w:pPr>
      <w:bookmarkStart w:id="167" w:name="_Toc405901954"/>
      <w:bookmarkStart w:id="168" w:name="_Toc405902517"/>
      <w:bookmarkStart w:id="169" w:name="_Toc405902965"/>
      <w:bookmarkStart w:id="170" w:name="_Toc406138788"/>
      <w:r>
        <w:t>Heading 3</w:t>
      </w:r>
      <w:bookmarkEnd w:id="167"/>
      <w:bookmarkEnd w:id="168"/>
      <w:bookmarkEnd w:id="169"/>
      <w:bookmarkEnd w:id="170"/>
    </w:p>
    <w:p w:rsidR="009175E1" w:rsidRDefault="004603B0">
      <w:pPr>
        <w:pStyle w:val="Heading4"/>
      </w:pPr>
      <w:bookmarkStart w:id="171" w:name="_Toc405902518"/>
      <w:bookmarkStart w:id="172" w:name="_Toc405902966"/>
      <w:bookmarkStart w:id="173" w:name="_Toc406138789"/>
      <w:r>
        <w:t>Heading 4</w:t>
      </w:r>
      <w:bookmarkEnd w:id="171"/>
      <w:bookmarkEnd w:id="172"/>
      <w:bookmarkEnd w:id="173"/>
    </w:p>
    <w:p w:rsidR="009175E1" w:rsidRDefault="004603B0">
      <w:pPr>
        <w:pStyle w:val="Heading5"/>
      </w:pPr>
      <w:bookmarkStart w:id="174" w:name="_Toc405902519"/>
      <w:bookmarkStart w:id="175" w:name="_Toc405902967"/>
      <w:bookmarkStart w:id="176" w:name="_Toc406138790"/>
      <w:r>
        <w:t>Heading 5</w:t>
      </w:r>
      <w:bookmarkEnd w:id="174"/>
      <w:bookmarkEnd w:id="175"/>
      <w:bookmarkEnd w:id="176"/>
    </w:p>
    <w:p w:rsidR="009175E1" w:rsidRDefault="004603B0">
      <w:pPr>
        <w:pStyle w:val="CaptionBotTblFig"/>
      </w:pPr>
      <w:bookmarkStart w:id="177" w:name="_Toc406138811"/>
      <w:r>
        <w:t>Fi</w:t>
      </w:r>
      <w:r>
        <w:t xml:space="preserve">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77"/>
    </w:p>
    <w:p w:rsidR="009175E1" w:rsidRDefault="004603B0">
      <w:pPr>
        <w:pStyle w:val="CaptionTopTblFig"/>
      </w:pPr>
      <w:bookmarkStart w:id="178" w:name="_Toc40613880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78"/>
    </w:p>
    <w:p w:rsidR="009175E1" w:rsidRDefault="004603B0">
      <w:pPr>
        <w:spacing w:after="0" w:line="240" w:lineRule="auto"/>
        <w:jc w:val="left"/>
      </w:pPr>
      <w:r>
        <w:br w:type="page"/>
      </w:r>
    </w:p>
    <w:p w:rsidR="009175E1" w:rsidRDefault="004603B0">
      <w:pPr>
        <w:pStyle w:val="Chapter"/>
      </w:pPr>
      <w:bookmarkStart w:id="179" w:name="_Toc405901955"/>
      <w:bookmarkStart w:id="180" w:name="_Toc405902520"/>
      <w:bookmarkStart w:id="181" w:name="_Toc405902968"/>
      <w:bookmarkStart w:id="182" w:name="_Toc406138791"/>
      <w:r>
        <w:lastRenderedPageBreak/>
        <w:t xml:space="preserve">Chapter 6 </w:t>
      </w:r>
      <w:bookmarkEnd w:id="179"/>
      <w:bookmarkEnd w:id="180"/>
      <w:r>
        <w:t xml:space="preserve"> Name of chapter (Chapter)</w:t>
      </w:r>
      <w:bookmarkEnd w:id="181"/>
      <w:bookmarkEnd w:id="182"/>
    </w:p>
    <w:p w:rsidR="009175E1" w:rsidRDefault="004603B0">
      <w:pPr>
        <w:pStyle w:val="Heading1"/>
      </w:pPr>
      <w:r>
        <w:t>Heading 1 won’t print.  Don’t delete – doing so will lead to incorrect numbering.</w:t>
      </w:r>
      <w:bookmarkStart w:id="183" w:name="_Toc405901956"/>
      <w:bookmarkStart w:id="184" w:name="_Toc405902521"/>
      <w:bookmarkStart w:id="185" w:name="_Toc406075081"/>
      <w:bookmarkStart w:id="186" w:name="_Toc406075272"/>
      <w:bookmarkStart w:id="187" w:name="_Toc406135670"/>
      <w:bookmarkStart w:id="188" w:name="_Toc406135794"/>
      <w:bookmarkStart w:id="189" w:name="_Toc406136633"/>
      <w:bookmarkStart w:id="190" w:name="_Toc406138793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9175E1" w:rsidRDefault="004603B0">
      <w:pPr>
        <w:pStyle w:val="Heading2"/>
      </w:pPr>
      <w:bookmarkStart w:id="191" w:name="_Toc405901957"/>
      <w:bookmarkStart w:id="192" w:name="_Toc405902522"/>
      <w:bookmarkStart w:id="193" w:name="_Toc405902969"/>
      <w:bookmarkStart w:id="194" w:name="_Toc406138794"/>
      <w:r>
        <w:t>Heading 2</w:t>
      </w:r>
      <w:bookmarkEnd w:id="191"/>
      <w:bookmarkEnd w:id="192"/>
      <w:bookmarkEnd w:id="193"/>
      <w:bookmarkEnd w:id="194"/>
    </w:p>
    <w:p w:rsidR="009175E1" w:rsidRDefault="004603B0">
      <w:pPr>
        <w:pStyle w:val="Heading3"/>
      </w:pPr>
      <w:bookmarkStart w:id="195" w:name="_Toc405901958"/>
      <w:bookmarkStart w:id="196" w:name="_Toc405902523"/>
      <w:bookmarkStart w:id="197" w:name="_Toc405902970"/>
      <w:bookmarkStart w:id="198" w:name="_Toc406138795"/>
      <w:r>
        <w:t>Heading 3</w:t>
      </w:r>
      <w:bookmarkEnd w:id="195"/>
      <w:bookmarkEnd w:id="196"/>
      <w:bookmarkEnd w:id="197"/>
      <w:bookmarkEnd w:id="198"/>
    </w:p>
    <w:p w:rsidR="009175E1" w:rsidRDefault="004603B0">
      <w:pPr>
        <w:pStyle w:val="Heading4"/>
      </w:pPr>
      <w:bookmarkStart w:id="199" w:name="_Toc405902524"/>
      <w:bookmarkStart w:id="200" w:name="_Toc405902971"/>
      <w:bookmarkStart w:id="201" w:name="_Toc406138796"/>
      <w:r>
        <w:t>Heading 4</w:t>
      </w:r>
      <w:bookmarkEnd w:id="199"/>
      <w:bookmarkEnd w:id="200"/>
      <w:bookmarkEnd w:id="201"/>
    </w:p>
    <w:p w:rsidR="009175E1" w:rsidRDefault="004603B0">
      <w:pPr>
        <w:pStyle w:val="Heading5"/>
      </w:pPr>
      <w:bookmarkStart w:id="202" w:name="_Toc405902525"/>
      <w:bookmarkStart w:id="203" w:name="_Toc405902972"/>
      <w:bookmarkStart w:id="204" w:name="_Toc406138797"/>
      <w:r>
        <w:t>Heading 5</w:t>
      </w:r>
      <w:bookmarkEnd w:id="202"/>
      <w:bookmarkEnd w:id="203"/>
      <w:bookmarkEnd w:id="204"/>
    </w:p>
    <w:p w:rsidR="009175E1" w:rsidRDefault="004603B0">
      <w:pPr>
        <w:pStyle w:val="CaptionBotTblFig"/>
      </w:pPr>
      <w:bookmarkStart w:id="205" w:name="_Toc40613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r>
        <w:t>CaptionBot_Tbl_Fig)</w:t>
      </w:r>
      <w:bookmarkEnd w:id="205"/>
    </w:p>
    <w:p w:rsidR="009175E1" w:rsidRDefault="004603B0">
      <w:pPr>
        <w:pStyle w:val="CaptionTopTblFig"/>
      </w:pPr>
      <w:bookmarkStart w:id="206" w:name="_Toc40613880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E00A2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E00A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206"/>
    </w:p>
    <w:p w:rsidR="009175E1" w:rsidRDefault="004603B0">
      <w:pPr>
        <w:spacing w:after="0" w:line="240" w:lineRule="auto"/>
        <w:jc w:val="left"/>
      </w:pPr>
      <w:r>
        <w:br w:type="page"/>
      </w:r>
    </w:p>
    <w:p w:rsidR="009175E1" w:rsidRDefault="004603B0">
      <w:pPr>
        <w:pStyle w:val="TOCHeading"/>
      </w:pPr>
      <w:bookmarkStart w:id="207" w:name="_Toc405901959"/>
      <w:bookmarkStart w:id="208" w:name="_Toc405902526"/>
      <w:bookmarkStart w:id="209" w:name="_Toc405902973"/>
      <w:bookmarkStart w:id="210" w:name="_Toc406138798"/>
      <w:r>
        <w:lastRenderedPageBreak/>
        <w:t>Bibliography (TOC_Heading)</w:t>
      </w:r>
      <w:bookmarkEnd w:id="78"/>
      <w:bookmarkEnd w:id="79"/>
      <w:bookmarkEnd w:id="207"/>
      <w:bookmarkEnd w:id="208"/>
      <w:bookmarkEnd w:id="209"/>
      <w:bookmarkEnd w:id="210"/>
    </w:p>
    <w:p w:rsidR="009175E1" w:rsidRDefault="004603B0">
      <w:pPr>
        <w:pStyle w:val="Reference"/>
      </w:pPr>
      <w:r>
        <w:t>Bibliography Bibliography Bibliography Bibliography Bibliography Bibliography Bibliography Bibl</w:t>
      </w:r>
      <w:r>
        <w:t xml:space="preserve">iography </w:t>
      </w:r>
    </w:p>
    <w:p w:rsidR="009175E1" w:rsidRDefault="004603B0">
      <w:pPr>
        <w:pStyle w:val="Reference"/>
      </w:pPr>
      <w:r>
        <w:t xml:space="preserve">Bibliography Bibliography Bibliography Bibliography Bibliography Bibliography Bibliography Bibliography </w:t>
      </w:r>
    </w:p>
    <w:p w:rsidR="009175E1" w:rsidRDefault="004603B0">
      <w:pPr>
        <w:pStyle w:val="Reference"/>
      </w:pPr>
      <w:r>
        <w:t xml:space="preserve">Bibliography Bibliography Bibliography Bibliography </w:t>
      </w:r>
    </w:p>
    <w:p w:rsidR="009175E1" w:rsidRDefault="004603B0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9175E1" w:rsidRDefault="004603B0">
      <w:pPr>
        <w:pStyle w:val="TOCHeading"/>
      </w:pPr>
      <w:bookmarkStart w:id="211" w:name="_Toc376503771"/>
      <w:bookmarkStart w:id="212" w:name="_Toc376503840"/>
      <w:bookmarkStart w:id="213" w:name="_Toc405901960"/>
      <w:bookmarkStart w:id="214" w:name="_Toc405902527"/>
      <w:bookmarkStart w:id="215" w:name="_Toc405902974"/>
      <w:bookmarkStart w:id="216" w:name="_Toc406138799"/>
      <w:r>
        <w:lastRenderedPageBreak/>
        <w:t>Annexures (TOC_Heading)</w:t>
      </w:r>
      <w:bookmarkEnd w:id="75"/>
      <w:bookmarkEnd w:id="76"/>
      <w:bookmarkEnd w:id="211"/>
      <w:bookmarkEnd w:id="212"/>
      <w:bookmarkEnd w:id="213"/>
      <w:bookmarkEnd w:id="214"/>
      <w:bookmarkEnd w:id="215"/>
      <w:bookmarkEnd w:id="216"/>
    </w:p>
    <w:p w:rsidR="009175E1" w:rsidRDefault="004603B0">
      <w:pPr>
        <w:pStyle w:val="TOCHeading"/>
        <w:rPr>
          <w:lang w:eastAsia="en-ZA"/>
        </w:rPr>
      </w:pPr>
      <w:bookmarkStart w:id="217" w:name="_Toc406138800"/>
      <w:r>
        <w:rPr>
          <w:lang w:eastAsia="en-ZA"/>
        </w:rPr>
        <w:t xml:space="preserve">Last Updated:  </w:t>
      </w:r>
      <w:bookmarkEnd w:id="217"/>
      <w:r>
        <w:rPr>
          <w:lang w:eastAsia="en-ZA"/>
        </w:rPr>
        <w:t>13 March 2018</w:t>
      </w:r>
    </w:p>
    <w:sectPr w:rsidR="009175E1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B0" w:rsidRDefault="004603B0">
      <w:pPr>
        <w:spacing w:after="0"/>
      </w:pPr>
      <w:r>
        <w:separator/>
      </w:r>
    </w:p>
  </w:endnote>
  <w:endnote w:type="continuationSeparator" w:id="0">
    <w:p w:rsidR="004603B0" w:rsidRDefault="004603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E1" w:rsidRDefault="004603B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0A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E1" w:rsidRDefault="004603B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0A2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B0" w:rsidRDefault="004603B0">
      <w:pPr>
        <w:spacing w:after="0"/>
      </w:pPr>
      <w:r>
        <w:separator/>
      </w:r>
    </w:p>
  </w:footnote>
  <w:footnote w:type="continuationSeparator" w:id="0">
    <w:p w:rsidR="004603B0" w:rsidRDefault="004603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E1" w:rsidRDefault="004603B0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E1" w:rsidRDefault="00917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A2"/>
    <w:rsid w:val="003E00A2"/>
    <w:rsid w:val="004603B0"/>
    <w:rsid w:val="009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978E9E"/>
  <w15:docId w15:val="{28033221-A108-475B-9772-D8217BE3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E9FD-EF10-455A-A8C5-299EE4A0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</Template>
  <TotalTime>2</TotalTime>
  <Pages>16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Willemse</dc:creator>
  <cp:lastModifiedBy>Rehan Willemse</cp:lastModifiedBy>
  <cp:revision>1</cp:revision>
  <cp:lastPrinted>2013-02-25T06:57:00Z</cp:lastPrinted>
  <dcterms:created xsi:type="dcterms:W3CDTF">2021-10-10T22:19:00Z</dcterms:created>
  <dcterms:modified xsi:type="dcterms:W3CDTF">2021-10-10T22:21:00Z</dcterms:modified>
</cp:coreProperties>
</file>